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ind w:left="0" w:right="168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844.63125pt;height:112.35pt;mso-position-horizontal-relative:char;mso-position-vertical-relative:line" type="#_x0000_t75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0" w:lineRule="exact" w:before="1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550" w:hRule="exact"/>
        </w:trPr>
        <w:tc>
          <w:tcPr>
            <w:tcW w:w="38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7" w:lineRule="auto" w:before="69"/>
              <w:ind w:left="2022" w:right="732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Interlaboratory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Comparison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May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2019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JRC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Ispra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20-23/05/2019</w:t>
            </w:r>
          </w:p>
          <w:p>
            <w:pPr>
              <w:pStyle w:val="TableParagraph"/>
              <w:spacing w:before="9"/>
              <w:ind w:left="1270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Participants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(Details)</w:t>
            </w:r>
          </w:p>
        </w:tc>
        <w:tc>
          <w:tcPr>
            <w:tcW w:w="5027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4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exact" w:before="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TOTAL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PARTICIPANTS:</w:t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exact" w:before="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14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27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Participant</w:t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Organisation</w:t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tabs>
                <w:tab w:pos="3043" w:val="left" w:leader="none"/>
                <w:tab w:pos="4583" w:val="left" w:leader="none"/>
                <w:tab w:pos="6003" w:val="left" w:leader="none"/>
              </w:tabs>
              <w:ind w:left="64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Occupation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City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Country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Phone</w:t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Mobile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phone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Email</w:t>
            </w:r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BILIC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Marijo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EKONERG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583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Croatia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+38598585134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6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mbilic@ekonerg.hr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DAVIES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Ben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92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2292" w:val="left" w:leader="none"/>
                <w:tab w:pos="4692" w:val="left" w:leader="none"/>
                <w:tab w:pos="6232" w:val="left" w:leader="none"/>
              </w:tabs>
              <w:spacing w:line="159" w:lineRule="auto" w:before="97"/>
              <w:ind w:left="212" w:right="238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Ricardo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Energy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Senior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Consultant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HARWELL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United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8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Kingdom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15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+441235753000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Environment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+447837072482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7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ben.davies@ricardo.com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David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13"/>
              <w:ind w:left="212" w:right="238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Ricardo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Energy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tabs>
                <w:tab w:pos="2292" w:val="left" w:leader="none"/>
                <w:tab w:pos="4692" w:val="left" w:leader="none"/>
                <w:tab w:pos="6232" w:val="left" w:leader="none"/>
              </w:tabs>
              <w:spacing w:line="219" w:lineRule="exact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Environment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Senior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Consultant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OXFORD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United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4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Kingdom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25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01235753000</w:t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07980798908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8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david.hector@ricardo.com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HERCOG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Predrag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Ekonerg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4583" w:val="left" w:leader="none"/>
                <w:tab w:pos="6003" w:val="left" w:leader="none"/>
              </w:tabs>
              <w:ind w:left="643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Head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laboratory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ZAGREB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Croatia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016000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100</w:t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+385992239393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9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predrag.hercog@ekonerg.hr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LEPRI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Petra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13"/>
              <w:ind w:left="212" w:right="238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Croatian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0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tabs>
                <w:tab w:pos="4692" w:val="left" w:leader="none"/>
                <w:tab w:pos="6232" w:val="left" w:leader="none"/>
              </w:tabs>
              <w:spacing w:line="222" w:lineRule="exact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Hydrological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Service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ZAGREB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Croatia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0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petra.lepri@cirus.dhz.hr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MARLIERE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Fabrice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INERIS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3043" w:val="left" w:leader="none"/>
                <w:tab w:pos="4583" w:val="left" w:leader="none"/>
                <w:tab w:pos="6003" w:val="left" w:leader="none"/>
              </w:tabs>
              <w:spacing w:line="240" w:lineRule="exact" w:before="17"/>
              <w:ind w:left="643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engineer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VERNEUIL-EN-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France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33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0344556326</w:t>
            </w:r>
          </w:p>
          <w:p>
            <w:pPr>
              <w:pStyle w:val="TableParagraph"/>
              <w:spacing w:line="129" w:lineRule="exact"/>
              <w:ind w:left="3023" w:right="3809"/>
              <w:jc w:val="center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HALATTE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33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0614266254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1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fabrice.marliere@ineris.fr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MIHAJLOVIĆ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8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Domagoj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3"/>
              <w:ind w:left="212" w:right="-28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Croatian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meteorol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hydrological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13"/>
              <w:ind w:left="14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4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head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tabs>
                <w:tab w:pos="3043" w:val="left" w:leader="none"/>
                <w:tab w:pos="4583" w:val="left" w:leader="none"/>
                <w:tab w:pos="6003" w:val="left" w:leader="none"/>
              </w:tabs>
              <w:spacing w:line="222" w:lineRule="exact"/>
              <w:ind w:left="27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ervice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17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measurement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department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ZAGREB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Croatia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+3856042910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2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domagoj.mihajlovic@cirus.dhz.hr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MRVOS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Luka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92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2342" w:val="left" w:leader="none"/>
                <w:tab w:pos="4692" w:val="left" w:leader="none"/>
                <w:tab w:pos="6232" w:val="left" w:leader="none"/>
                <w:tab w:pos="7652" w:val="left" w:leader="none"/>
              </w:tabs>
              <w:spacing w:line="162" w:lineRule="auto" w:before="62"/>
              <w:ind w:left="212" w:right="27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Croatian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Measurement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ZAGREB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Croatia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0038516042910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8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Hydrological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7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Service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26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Expert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3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luka.mrvos@cirus.dhz.hr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NATHALIE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6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Bocquet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INERIS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43" w:val="left" w:leader="none"/>
                <w:tab w:pos="4583" w:val="left" w:leader="none"/>
                <w:tab w:pos="6003" w:val="left" w:leader="none"/>
              </w:tabs>
              <w:spacing w:line="240" w:lineRule="exact" w:before="17"/>
              <w:ind w:left="643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Technician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VERNEUIL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EN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France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+33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4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344556326</w:t>
            </w:r>
          </w:p>
          <w:p>
            <w:pPr>
              <w:pStyle w:val="TableParagraph"/>
              <w:spacing w:line="129" w:lineRule="exact"/>
              <w:ind w:left="3023" w:right="3809"/>
              <w:jc w:val="center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HALATTE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14260210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4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nathalie.bocquet@ineris.fr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PANAYOTOV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7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Nikolay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before="13"/>
              <w:ind w:left="212" w:right="-3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Executive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Environ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Agency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643" w:val="left" w:leader="none"/>
                <w:tab w:pos="3043" w:val="left" w:leader="none"/>
                <w:tab w:pos="4583" w:val="left" w:leader="none"/>
                <w:tab w:pos="6003" w:val="left" w:leader="none"/>
              </w:tabs>
              <w:spacing w:before="17"/>
              <w:ind w:left="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Chief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of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Calibration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lab.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SOFIA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Bulgaria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0035929406451</w:t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00359889122020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5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npanayotov@abv.bg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PARVANOVA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7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Milena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3"/>
              <w:ind w:left="212" w:right="-3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Executive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Environ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Agency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  <w:tab w:pos="3043" w:val="left" w:leader="none"/>
                <w:tab w:pos="4583" w:val="left" w:leader="none"/>
                <w:tab w:pos="6003" w:val="left" w:leader="none"/>
              </w:tabs>
              <w:spacing w:before="17"/>
              <w:ind w:left="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ment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Chief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of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lab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SOFIA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Bulgaria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0035929406461</w:t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00359878424342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6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airquality@abv.bg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SILHAVY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Jan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92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2292" w:val="left" w:leader="none"/>
                <w:tab w:pos="4692" w:val="left" w:leader="none"/>
                <w:tab w:pos="6232" w:val="left" w:leader="none"/>
                <w:tab w:pos="7652" w:val="left" w:leader="none"/>
              </w:tabs>
              <w:spacing w:line="159" w:lineRule="auto" w:before="97"/>
              <w:ind w:left="212" w:right="339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Czech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technician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PRAGUE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Czechia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position w:val="0"/>
                <w:sz w:val="16"/>
                <w:szCs w:val="16"/>
              </w:rPr>
              <w:t>+42044033452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hydrometeorogical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7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jan.silhavy@chmi.cz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VOKOUN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Miroslav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3"/>
              <w:ind w:left="212" w:right="-8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Czech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sz w:val="16"/>
                <w:szCs w:val="16"/>
              </w:rPr>
              <w:t>Hydrometeorologi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13"/>
              <w:ind w:left="643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Technical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Head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AAQ</w:t>
            </w:r>
          </w:p>
          <w:p>
            <w:pPr>
              <w:pStyle w:val="TableParagraph"/>
              <w:tabs>
                <w:tab w:pos="643" w:val="left" w:leader="none"/>
                <w:tab w:pos="3043" w:val="left" w:leader="none"/>
                <w:tab w:pos="4583" w:val="left" w:leader="none"/>
                <w:tab w:pos="6003" w:val="left" w:leader="none"/>
              </w:tabs>
              <w:spacing w:line="219" w:lineRule="exact"/>
              <w:ind w:left="7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Calibration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position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Laboratory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PRAGUE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Czechia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+420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244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033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452</w:t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+420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737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276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745</w:t>
            </w:r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8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miroslav.vokoun@chmi.cz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ZOBAJ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Eugen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92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4692" w:val="left" w:leader="none"/>
                <w:tab w:pos="6232" w:val="left" w:leader="none"/>
              </w:tabs>
              <w:spacing w:line="162" w:lineRule="auto" w:before="62"/>
              <w:ind w:left="212" w:right="2434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Croatian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ZAGREB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position w:val="-8"/>
                <w:sz w:val="16"/>
                <w:szCs w:val="16"/>
              </w:rPr>
              <w:t>Croatia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Hydrological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0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Service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3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9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eugen.zobaj@cirus.dhz.hr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6840" w:h="11900" w:orient="landscape"/>
          <w:pgMar w:top="0" w:bottom="0" w:left="0" w:right="0"/>
        </w:sectPr>
      </w:pPr>
    </w:p>
    <w:p>
      <w:pPr>
        <w:pStyle w:val="BodyText"/>
        <w:ind w:left="695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0pt;width:842pt;height:112pt;mso-position-horizontal-relative:page;mso-position-vertical-relative:page;z-index:-397" type="#_x0000_t202" filled="f" stroked="f">
            <v:textbox inset="0,0,0,0">
              <w:txbxContent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80" w:lineRule="exact" w:before="11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pStyle w:val="BodyText"/>
                    <w:ind w:left="420"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Participants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  <w:t> 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  <w:t>list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pt;margin-top:555pt;width:70pt;height:40.0pt;mso-position-horizontal-relative:page;mso-position-vertical-relative:page;z-index:-396" type="#_x0000_t75">
            <v:imagedata r:id="rId20" o:title=""/>
          </v:shape>
        </w:pic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</w:p>
    <w:p>
      <w:pPr>
        <w:pStyle w:val="BodyText"/>
        <w:ind w:right="1094"/>
        <w:jc w:val="righ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06/05/2019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13:31</w:t>
      </w:r>
    </w:p>
    <w:sectPr>
      <w:type w:val="continuous"/>
      <w:pgSz w:w="16840" w:h="11900" w:orient="landscape"/>
      <w:pgMar w:top="0" w:bottom="0" w:left="0" w:right="0"/>
      <w:cols w:num="2" w:equalWidth="0">
        <w:col w:w="1514" w:space="5691"/>
        <w:col w:w="96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9"/>
    </w:pPr>
    <w:rPr>
      <w:rFonts w:ascii="Arial" w:hAnsi="Arial" w:eastAsia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mailto:mbilic@ekonerg.hr" TargetMode="External"/><Relationship Id="rId7" Type="http://schemas.openxmlformats.org/officeDocument/2006/relationships/hyperlink" Target="mailto:ben.davies@ricardo.com" TargetMode="External"/><Relationship Id="rId8" Type="http://schemas.openxmlformats.org/officeDocument/2006/relationships/hyperlink" Target="mailto:david.hector@ricardo.com" TargetMode="External"/><Relationship Id="rId9" Type="http://schemas.openxmlformats.org/officeDocument/2006/relationships/hyperlink" Target="mailto:predrag.hercog@ekonerg.hr" TargetMode="External"/><Relationship Id="rId10" Type="http://schemas.openxmlformats.org/officeDocument/2006/relationships/hyperlink" Target="mailto:petra.lepri@cirus.dhz.hr" TargetMode="External"/><Relationship Id="rId11" Type="http://schemas.openxmlformats.org/officeDocument/2006/relationships/hyperlink" Target="mailto:fabrice.marliere@ineris.fr" TargetMode="External"/><Relationship Id="rId12" Type="http://schemas.openxmlformats.org/officeDocument/2006/relationships/hyperlink" Target="mailto:domagoj.mihajlovic@cirus.dhz.hr" TargetMode="External"/><Relationship Id="rId13" Type="http://schemas.openxmlformats.org/officeDocument/2006/relationships/hyperlink" Target="mailto:luka.mrvos@cirus.dhz.hr" TargetMode="External"/><Relationship Id="rId14" Type="http://schemas.openxmlformats.org/officeDocument/2006/relationships/hyperlink" Target="mailto:nathalie.bocquet@ineris.fr" TargetMode="External"/><Relationship Id="rId15" Type="http://schemas.openxmlformats.org/officeDocument/2006/relationships/hyperlink" Target="mailto:npanayotov@abv.bg" TargetMode="External"/><Relationship Id="rId16" Type="http://schemas.openxmlformats.org/officeDocument/2006/relationships/hyperlink" Target="mailto:airquality@abv.bg" TargetMode="External"/><Relationship Id="rId17" Type="http://schemas.openxmlformats.org/officeDocument/2006/relationships/hyperlink" Target="mailto:jan.silhavy@chmi.cz" TargetMode="External"/><Relationship Id="rId18" Type="http://schemas.openxmlformats.org/officeDocument/2006/relationships/hyperlink" Target="mailto:miroslav.vokoun@chmi.cz" TargetMode="External"/><Relationship Id="rId19" Type="http://schemas.openxmlformats.org/officeDocument/2006/relationships/hyperlink" Target="mailto:eugen.zobaj@cirus.dhz.hr" TargetMode="External"/><Relationship Id="rId20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2019-08-05T16:44:13Z</dcterms:created>
  <dcterms:modified xsi:type="dcterms:W3CDTF">2019-08-05T16:44:13Z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LastSaved">
    <vt:filetime>2019-08-05T00:00:00Z</vt:filetime>
  </property>
</Properties>
</file>